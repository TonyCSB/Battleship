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8BE10" w14:textId="77777777" w:rsidR="00F9444C" w:rsidRDefault="0041632B">
      <w:pPr>
        <w:pStyle w:val="NoSpacing"/>
      </w:pPr>
      <w:r>
        <w:t>Tony Chen</w:t>
      </w:r>
    </w:p>
    <w:p w14:paraId="58C01E63" w14:textId="77777777" w:rsidR="00E614DD" w:rsidRDefault="0041632B">
      <w:pPr>
        <w:pStyle w:val="NoSpacing"/>
      </w:pPr>
      <w:r>
        <w:t xml:space="preserve">Mr. </w:t>
      </w:r>
      <w:r w:rsidRPr="0041632B">
        <w:t>Owen</w:t>
      </w:r>
    </w:p>
    <w:p w14:paraId="5D5AAD1B" w14:textId="77777777" w:rsidR="00E614DD" w:rsidRDefault="0041632B">
      <w:pPr>
        <w:pStyle w:val="NoSpacing"/>
      </w:pPr>
      <w:r w:rsidRPr="0041632B">
        <w:t>CIS 181 01 SU17</w:t>
      </w:r>
    </w:p>
    <w:p w14:paraId="7AAFC949" w14:textId="77777777" w:rsidR="00E614DD" w:rsidRDefault="009717A3">
      <w:pPr>
        <w:pStyle w:val="NoSpacing"/>
      </w:pPr>
      <w:r>
        <w:t>July 24, 2017</w:t>
      </w:r>
    </w:p>
    <w:p w14:paraId="44C9E59D" w14:textId="77777777" w:rsidR="00E614DD" w:rsidRDefault="00581EC6">
      <w:pPr>
        <w:pStyle w:val="Title"/>
      </w:pPr>
      <w:r w:rsidRPr="00581EC6">
        <w:t>Open-Ended Project (proposal)</w:t>
      </w:r>
    </w:p>
    <w:p w14:paraId="107A87B0" w14:textId="7439FDE4" w:rsidR="00E614DD" w:rsidRPr="00581EC6" w:rsidRDefault="00581EC6" w:rsidP="00581EC6">
      <w:pPr>
        <w:pStyle w:val="Bibliography"/>
        <w:ind w:left="0" w:firstLineChars="200" w:firstLine="480"/>
        <w:rPr>
          <w:rFonts w:eastAsia="MS Mincho"/>
        </w:rPr>
      </w:pPr>
      <w:r>
        <w:rPr>
          <w:rFonts w:eastAsia="MS Mincho" w:hint="eastAsia"/>
        </w:rPr>
        <w:t>F</w:t>
      </w:r>
      <w:r>
        <w:rPr>
          <w:rFonts w:eastAsia="MS Mincho"/>
        </w:rPr>
        <w:t xml:space="preserve">or the open-ended project, I’d like to try </w:t>
      </w:r>
      <w:r w:rsidR="00024C37">
        <w:rPr>
          <w:rFonts w:eastAsia="MS Mincho"/>
        </w:rPr>
        <w:t xml:space="preserve">to write the battleship game. </w:t>
      </w:r>
      <w:r w:rsidR="008C2988">
        <w:rPr>
          <w:rFonts w:eastAsia="MS Mincho"/>
        </w:rPr>
        <w:t xml:space="preserve">I want to first try if I can finish the part that randomly put the battleships. </w:t>
      </w:r>
      <w:r w:rsidR="00106C7E">
        <w:rPr>
          <w:rFonts w:eastAsia="MS Mincho"/>
        </w:rPr>
        <w:t>So,</w:t>
      </w:r>
      <w:bookmarkStart w:id="0" w:name="_GoBack"/>
      <w:bookmarkEnd w:id="0"/>
      <w:r w:rsidR="008C2988">
        <w:rPr>
          <w:rFonts w:eastAsia="MS Mincho"/>
        </w:rPr>
        <w:t xml:space="preserve"> it will first look like a game which you could actually played on</w:t>
      </w:r>
      <w:r w:rsidR="00106C7E">
        <w:rPr>
          <w:rFonts w:eastAsia="MS Mincho"/>
        </w:rPr>
        <w:t>. And once I finish that part, I want to try to make a simulation that the program will be the one playing the game for a certain amount of round and get the average hit it need to finish the game.</w:t>
      </w:r>
    </w:p>
    <w:sectPr w:rsidR="00E614DD" w:rsidRPr="00581EC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5E355" w14:textId="77777777" w:rsidR="0041632B" w:rsidRDefault="0041632B">
      <w:pPr>
        <w:spacing w:line="240" w:lineRule="auto"/>
      </w:pPr>
      <w:r>
        <w:separator/>
      </w:r>
    </w:p>
  </w:endnote>
  <w:endnote w:type="continuationSeparator" w:id="0">
    <w:p w14:paraId="54ED24C2" w14:textId="77777777" w:rsidR="0041632B" w:rsidRDefault="004163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C0AF7" w14:textId="77777777" w:rsidR="0041632B" w:rsidRDefault="0041632B">
      <w:pPr>
        <w:spacing w:line="240" w:lineRule="auto"/>
      </w:pPr>
      <w:r>
        <w:separator/>
      </w:r>
    </w:p>
  </w:footnote>
  <w:footnote w:type="continuationSeparator" w:id="0">
    <w:p w14:paraId="40076E06" w14:textId="77777777" w:rsidR="0041632B" w:rsidRDefault="004163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6B4D7" w14:textId="77777777" w:rsidR="00E614DD" w:rsidRDefault="00106C7E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581EC6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02596" w14:textId="60671FFA" w:rsidR="00E614DD" w:rsidRDefault="00106C7E">
    <w:pPr>
      <w:pStyle w:val="Header"/>
    </w:pPr>
    <w:sdt>
      <w:sdtPr>
        <w:alias w:val="Last Name:"/>
        <w:tag w:val="Last Name:"/>
        <w:id w:val="81423100"/>
        <w:placeholder>
          <w:docPart w:val="9A1A48FB7122449B93D478825CB34978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2B"/>
    <w:rsid w:val="00024C37"/>
    <w:rsid w:val="00040CBB"/>
    <w:rsid w:val="000B78C8"/>
    <w:rsid w:val="00106C7E"/>
    <w:rsid w:val="001463B2"/>
    <w:rsid w:val="001F62C0"/>
    <w:rsid w:val="00245E02"/>
    <w:rsid w:val="0030678F"/>
    <w:rsid w:val="00353B66"/>
    <w:rsid w:val="0041632B"/>
    <w:rsid w:val="004A2675"/>
    <w:rsid w:val="004B09CD"/>
    <w:rsid w:val="004F7139"/>
    <w:rsid w:val="00581EC6"/>
    <w:rsid w:val="005A5EB6"/>
    <w:rsid w:val="00644D73"/>
    <w:rsid w:val="00691EC1"/>
    <w:rsid w:val="007C53FB"/>
    <w:rsid w:val="008B7D18"/>
    <w:rsid w:val="008C2988"/>
    <w:rsid w:val="008F1F97"/>
    <w:rsid w:val="008F4052"/>
    <w:rsid w:val="009717A3"/>
    <w:rsid w:val="009D4EB3"/>
    <w:rsid w:val="00B13D1B"/>
    <w:rsid w:val="00B818DF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4F9732"/>
  <w15:chartTrackingRefBased/>
  <w15:docId w15:val="{80612EC2-92BA-4389-AB0F-44160173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817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1A48FB7122449B93D478825CB34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97098-BF1A-4D85-A16A-9D6297F39D6E}"/>
      </w:docPartPr>
      <w:docPartBody>
        <w:p w:rsidR="007524E9" w:rsidRDefault="007524E9">
          <w:pPr>
            <w:pStyle w:val="9A1A48FB7122449B93D478825CB34978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E9"/>
    <w:rsid w:val="0075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21E11E032B4C61ACF69EFE5556EF14">
    <w:name w:val="2E21E11E032B4C61ACF69EFE5556EF14"/>
    <w:pPr>
      <w:widowControl w:val="0"/>
      <w:jc w:val="both"/>
    </w:pPr>
  </w:style>
  <w:style w:type="paragraph" w:customStyle="1" w:styleId="C47C8BFB738E42CCB2E7CD1754E11FEE">
    <w:name w:val="C47C8BFB738E42CCB2E7CD1754E11FEE"/>
    <w:pPr>
      <w:widowControl w:val="0"/>
      <w:jc w:val="both"/>
    </w:pPr>
  </w:style>
  <w:style w:type="paragraph" w:customStyle="1" w:styleId="4C95196FF30148C1879FC83CD5B5C6F3">
    <w:name w:val="4C95196FF30148C1879FC83CD5B5C6F3"/>
    <w:pPr>
      <w:widowControl w:val="0"/>
      <w:jc w:val="both"/>
    </w:pPr>
  </w:style>
  <w:style w:type="paragraph" w:customStyle="1" w:styleId="2AD082B5F1F04D88A18F940A173D1A70">
    <w:name w:val="2AD082B5F1F04D88A18F940A173D1A70"/>
    <w:pPr>
      <w:widowControl w:val="0"/>
      <w:jc w:val="both"/>
    </w:pPr>
  </w:style>
  <w:style w:type="paragraph" w:customStyle="1" w:styleId="6A27E542609242A398739068D2237496">
    <w:name w:val="6A27E542609242A398739068D2237496"/>
    <w:pPr>
      <w:widowControl w:val="0"/>
      <w:jc w:val="both"/>
    </w:pPr>
  </w:style>
  <w:style w:type="paragraph" w:customStyle="1" w:styleId="D3EAF4008ABA4FA6B51161A48761EA17">
    <w:name w:val="D3EAF4008ABA4FA6B51161A48761EA17"/>
    <w:pPr>
      <w:widowControl w:val="0"/>
      <w:jc w:val="both"/>
    </w:pPr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0BE40313C83B4ABDBF476EBE7E69006D">
    <w:name w:val="0BE40313C83B4ABDBF476EBE7E69006D"/>
    <w:pPr>
      <w:widowControl w:val="0"/>
      <w:jc w:val="both"/>
    </w:pPr>
  </w:style>
  <w:style w:type="paragraph" w:customStyle="1" w:styleId="C6FE92D395CD4E51A9824D3FDE65F53A">
    <w:name w:val="C6FE92D395CD4E51A9824D3FDE65F53A"/>
    <w:pPr>
      <w:widowControl w:val="0"/>
      <w:jc w:val="both"/>
    </w:pPr>
  </w:style>
  <w:style w:type="paragraph" w:customStyle="1" w:styleId="577FB869D6884D56B40ECD5240987682">
    <w:name w:val="577FB869D6884D56B40ECD5240987682"/>
    <w:pPr>
      <w:widowControl w:val="0"/>
      <w:jc w:val="both"/>
    </w:pPr>
  </w:style>
  <w:style w:type="paragraph" w:customStyle="1" w:styleId="C3E1469D47E84A15B030801CF37300F9">
    <w:name w:val="C3E1469D47E84A15B030801CF37300F9"/>
    <w:pPr>
      <w:widowControl w:val="0"/>
      <w:jc w:val="both"/>
    </w:pPr>
  </w:style>
  <w:style w:type="paragraph" w:customStyle="1" w:styleId="95E123A435A640EA8923DA96D99EE33F">
    <w:name w:val="95E123A435A640EA8923DA96D99EE33F"/>
    <w:pPr>
      <w:widowControl w:val="0"/>
      <w:jc w:val="both"/>
    </w:pPr>
  </w:style>
  <w:style w:type="paragraph" w:customStyle="1" w:styleId="2A5FBB1FF7A247728A01592ACE1F17B7">
    <w:name w:val="2A5FBB1FF7A247728A01592ACE1F17B7"/>
    <w:pPr>
      <w:widowControl w:val="0"/>
      <w:jc w:val="both"/>
    </w:pPr>
  </w:style>
  <w:style w:type="paragraph" w:customStyle="1" w:styleId="4ED87E520F624021804B6DC71CE3AA5D">
    <w:name w:val="4ED87E520F624021804B6DC71CE3AA5D"/>
    <w:pPr>
      <w:widowControl w:val="0"/>
      <w:jc w:val="both"/>
    </w:pPr>
  </w:style>
  <w:style w:type="paragraph" w:customStyle="1" w:styleId="26E53984043F4BF8AE50821C5A801CC3">
    <w:name w:val="26E53984043F4BF8AE50821C5A801CC3"/>
    <w:pPr>
      <w:widowControl w:val="0"/>
      <w:jc w:val="both"/>
    </w:pPr>
  </w:style>
  <w:style w:type="paragraph" w:customStyle="1" w:styleId="499D25999BE34DFE94671A357070E783">
    <w:name w:val="499D25999BE34DFE94671A357070E783"/>
    <w:pPr>
      <w:widowControl w:val="0"/>
      <w:jc w:val="both"/>
    </w:pPr>
  </w:style>
  <w:style w:type="paragraph" w:customStyle="1" w:styleId="FFA2C1DFFC3846E29F4558E09937FC4B">
    <w:name w:val="FFA2C1DFFC3846E29F4558E09937FC4B"/>
    <w:pPr>
      <w:widowControl w:val="0"/>
      <w:jc w:val="both"/>
    </w:pPr>
  </w:style>
  <w:style w:type="paragraph" w:customStyle="1" w:styleId="EE095810304A469D9799690C2C558E77">
    <w:name w:val="EE095810304A469D9799690C2C558E77"/>
    <w:pPr>
      <w:widowControl w:val="0"/>
      <w:jc w:val="both"/>
    </w:pPr>
  </w:style>
  <w:style w:type="paragraph" w:customStyle="1" w:styleId="C686CA7573B9420A9255308CC4A5C2F6">
    <w:name w:val="C686CA7573B9420A9255308CC4A5C2F6"/>
    <w:pPr>
      <w:widowControl w:val="0"/>
      <w:jc w:val="both"/>
    </w:pPr>
  </w:style>
  <w:style w:type="paragraph" w:customStyle="1" w:styleId="8A2F3BE171E240449873D2CDF6516413">
    <w:name w:val="8A2F3BE171E240449873D2CDF6516413"/>
    <w:pPr>
      <w:widowControl w:val="0"/>
      <w:jc w:val="both"/>
    </w:pPr>
  </w:style>
  <w:style w:type="paragraph" w:customStyle="1" w:styleId="BCD3CE4C416D42E4970EBC346A4AA83D">
    <w:name w:val="BCD3CE4C416D42E4970EBC346A4AA83D"/>
    <w:pPr>
      <w:widowControl w:val="0"/>
      <w:jc w:val="both"/>
    </w:pPr>
  </w:style>
  <w:style w:type="paragraph" w:customStyle="1" w:styleId="C5DB40A79F4F4DFCAB7CABD8E6391B48">
    <w:name w:val="C5DB40A79F4F4DFCAB7CABD8E6391B48"/>
    <w:pPr>
      <w:widowControl w:val="0"/>
      <w:jc w:val="both"/>
    </w:pPr>
  </w:style>
  <w:style w:type="paragraph" w:customStyle="1" w:styleId="0351E8AF9ACA4F4B82FBE60B18AC0837">
    <w:name w:val="0351E8AF9ACA4F4B82FBE60B18AC0837"/>
    <w:pPr>
      <w:widowControl w:val="0"/>
      <w:jc w:val="both"/>
    </w:pPr>
  </w:style>
  <w:style w:type="paragraph" w:customStyle="1" w:styleId="EC65760B5F13448B8A51BF8186EEF510">
    <w:name w:val="EC65760B5F13448B8A51BF8186EEF510"/>
    <w:pPr>
      <w:widowControl w:val="0"/>
      <w:jc w:val="both"/>
    </w:pPr>
  </w:style>
  <w:style w:type="paragraph" w:customStyle="1" w:styleId="CB11BE90C0E941BE8FD509AF58ADCCE3">
    <w:name w:val="CB11BE90C0E941BE8FD509AF58ADCCE3"/>
    <w:pPr>
      <w:widowControl w:val="0"/>
      <w:jc w:val="both"/>
    </w:pPr>
  </w:style>
  <w:style w:type="paragraph" w:customStyle="1" w:styleId="7D165A4537BD43F7ADA55EE431B48BDA">
    <w:name w:val="7D165A4537BD43F7ADA55EE431B48BDA"/>
    <w:pPr>
      <w:widowControl w:val="0"/>
      <w:jc w:val="both"/>
    </w:pPr>
  </w:style>
  <w:style w:type="paragraph" w:customStyle="1" w:styleId="4084ECB7D9E54BA595DB99C32ADDECB1">
    <w:name w:val="4084ECB7D9E54BA595DB99C32ADDECB1"/>
    <w:pPr>
      <w:widowControl w:val="0"/>
      <w:jc w:val="both"/>
    </w:pPr>
  </w:style>
  <w:style w:type="paragraph" w:customStyle="1" w:styleId="0F3B14B04D2B4785A7F65EA001FA8A8C">
    <w:name w:val="0F3B14B04D2B4785A7F65EA001FA8A8C"/>
    <w:pPr>
      <w:widowControl w:val="0"/>
      <w:jc w:val="both"/>
    </w:pPr>
  </w:style>
  <w:style w:type="paragraph" w:customStyle="1" w:styleId="FF22E3D46BC64CD297B76D91E589E336">
    <w:name w:val="FF22E3D46BC64CD297B76D91E589E336"/>
    <w:pPr>
      <w:widowControl w:val="0"/>
      <w:jc w:val="both"/>
    </w:pPr>
  </w:style>
  <w:style w:type="paragraph" w:customStyle="1" w:styleId="AADB65BF4A094E33BA5B6E3EBC5FF59B">
    <w:name w:val="AADB65BF4A094E33BA5B6E3EBC5FF59B"/>
    <w:pPr>
      <w:widowControl w:val="0"/>
      <w:jc w:val="both"/>
    </w:pPr>
  </w:style>
  <w:style w:type="paragraph" w:customStyle="1" w:styleId="6658A68AE1024ADC9D76FFDE7273DB0C">
    <w:name w:val="6658A68AE1024ADC9D76FFDE7273DB0C"/>
    <w:pPr>
      <w:widowControl w:val="0"/>
      <w:jc w:val="both"/>
    </w:pPr>
  </w:style>
  <w:style w:type="paragraph" w:customStyle="1" w:styleId="2EE54B3D23464BBAB285FE14F6813753">
    <w:name w:val="2EE54B3D23464BBAB285FE14F6813753"/>
    <w:pPr>
      <w:widowControl w:val="0"/>
      <w:jc w:val="both"/>
    </w:pPr>
  </w:style>
  <w:style w:type="paragraph" w:customStyle="1" w:styleId="10BB390D7FE6491A81BC545EDFFEC9AF">
    <w:name w:val="10BB390D7FE6491A81BC545EDFFEC9AF"/>
    <w:pPr>
      <w:widowControl w:val="0"/>
      <w:jc w:val="both"/>
    </w:pPr>
  </w:style>
  <w:style w:type="paragraph" w:customStyle="1" w:styleId="EDCBA81E3F444F9498D0CD2A7CB12797">
    <w:name w:val="EDCBA81E3F444F9498D0CD2A7CB12797"/>
    <w:pPr>
      <w:widowControl w:val="0"/>
      <w:jc w:val="both"/>
    </w:pPr>
  </w:style>
  <w:style w:type="paragraph" w:customStyle="1" w:styleId="666E5D2CA7EB4AE9B64D975A862C7568">
    <w:name w:val="666E5D2CA7EB4AE9B64D975A862C7568"/>
    <w:pPr>
      <w:widowControl w:val="0"/>
      <w:jc w:val="both"/>
    </w:pPr>
  </w:style>
  <w:style w:type="paragraph" w:customStyle="1" w:styleId="E89B818E229A46078333A2CF4385D750">
    <w:name w:val="E89B818E229A46078333A2CF4385D750"/>
    <w:pPr>
      <w:widowControl w:val="0"/>
      <w:jc w:val="both"/>
    </w:pPr>
  </w:style>
  <w:style w:type="paragraph" w:customStyle="1" w:styleId="FBF395C575DF4DD5B83378AA603373FC">
    <w:name w:val="FBF395C575DF4DD5B83378AA603373FC"/>
    <w:pPr>
      <w:widowControl w:val="0"/>
      <w:jc w:val="both"/>
    </w:pPr>
  </w:style>
  <w:style w:type="paragraph" w:customStyle="1" w:styleId="FA820E52C19D4F649AF13FAF20E70F59">
    <w:name w:val="FA820E52C19D4F649AF13FAF20E70F59"/>
    <w:pPr>
      <w:widowControl w:val="0"/>
      <w:jc w:val="both"/>
    </w:pPr>
  </w:style>
  <w:style w:type="paragraph" w:customStyle="1" w:styleId="90F12BB4AC4E46C5BCD453B62607ACD8">
    <w:name w:val="90F12BB4AC4E46C5BCD453B62607ACD8"/>
    <w:pPr>
      <w:widowControl w:val="0"/>
      <w:jc w:val="both"/>
    </w:pPr>
  </w:style>
  <w:style w:type="paragraph" w:customStyle="1" w:styleId="FC48A49731B444C189DD2F6B1C4F3A3E">
    <w:name w:val="FC48A49731B444C189DD2F6B1C4F3A3E"/>
    <w:pPr>
      <w:widowControl w:val="0"/>
      <w:jc w:val="both"/>
    </w:pPr>
  </w:style>
  <w:style w:type="paragraph" w:customStyle="1" w:styleId="9A1A48FB7122449B93D478825CB34978">
    <w:name w:val="9A1A48FB7122449B93D478825CB3497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Sibei Chen</cp:lastModifiedBy>
  <cp:revision>3</cp:revision>
  <dcterms:created xsi:type="dcterms:W3CDTF">2017-07-24T05:45:00Z</dcterms:created>
  <dcterms:modified xsi:type="dcterms:W3CDTF">2017-07-24T06:06:00Z</dcterms:modified>
  <cp:version/>
</cp:coreProperties>
</file>